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85C" w:rsidRPr="00BB4BB5" w:rsidRDefault="002C785C" w:rsidP="002C785C">
      <w:pPr>
        <w:jc w:val="center"/>
        <w:rPr>
          <w:sz w:val="24"/>
          <w:szCs w:val="24"/>
        </w:rPr>
      </w:pPr>
    </w:p>
    <w:p w:rsidR="00CB0F7F" w:rsidRDefault="00CB0F7F" w:rsidP="002C785C">
      <w:pPr>
        <w:jc w:val="center"/>
        <w:rPr>
          <w:sz w:val="32"/>
          <w:szCs w:val="32"/>
        </w:rPr>
      </w:pPr>
    </w:p>
    <w:p w:rsidR="00CB0F7F" w:rsidRDefault="00CB0F7F" w:rsidP="002C785C">
      <w:pPr>
        <w:jc w:val="center"/>
        <w:rPr>
          <w:sz w:val="32"/>
          <w:szCs w:val="32"/>
        </w:rPr>
      </w:pPr>
    </w:p>
    <w:sdt>
      <w:sdtPr>
        <w:rPr>
          <w:sz w:val="32"/>
          <w:szCs w:val="32"/>
        </w:rPr>
        <w:id w:val="-273479348"/>
        <w:placeholder>
          <w:docPart w:val="B708367DBBCF445B8071ECFDC9BB6C85"/>
        </w:placeholder>
      </w:sdtPr>
      <w:sdtEndPr/>
      <w:sdtContent>
        <w:p w:rsidR="002C785C" w:rsidRPr="00852709" w:rsidRDefault="00CB0F7F" w:rsidP="002C785C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CPE333: Software Engineering</w:t>
          </w:r>
        </w:p>
      </w:sdtContent>
    </w:sdt>
    <w:p w:rsidR="002C785C" w:rsidRPr="00852709" w:rsidRDefault="002C785C" w:rsidP="002C785C">
      <w:pPr>
        <w:jc w:val="center"/>
        <w:rPr>
          <w:sz w:val="32"/>
          <w:szCs w:val="32"/>
        </w:rPr>
      </w:pPr>
    </w:p>
    <w:p w:rsidR="00852709" w:rsidRPr="00852709" w:rsidRDefault="00852709" w:rsidP="002C785C">
      <w:pPr>
        <w:jc w:val="center"/>
        <w:rPr>
          <w:sz w:val="32"/>
          <w:szCs w:val="32"/>
        </w:rPr>
      </w:pPr>
    </w:p>
    <w:sdt>
      <w:sdtPr>
        <w:rPr>
          <w:sz w:val="32"/>
          <w:szCs w:val="32"/>
        </w:rPr>
        <w:id w:val="-23022083"/>
        <w:placeholder>
          <w:docPart w:val="E15E97F76BCF4923BF87B0A2704FCAF4"/>
        </w:placeholder>
      </w:sdtPr>
      <w:sdtEndPr/>
      <w:sdtContent>
        <w:p w:rsidR="002C785C" w:rsidRPr="00852709" w:rsidRDefault="00CB0F7F" w:rsidP="002C785C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Topic</w:t>
          </w:r>
        </w:p>
      </w:sdtContent>
    </w:sdt>
    <w:p w:rsidR="00852709" w:rsidRPr="00852709" w:rsidRDefault="00852709" w:rsidP="00852709">
      <w:pPr>
        <w:tabs>
          <w:tab w:val="center" w:pos="4513"/>
          <w:tab w:val="right" w:pos="9026"/>
        </w:tabs>
        <w:rPr>
          <w:sz w:val="32"/>
          <w:szCs w:val="32"/>
        </w:rPr>
      </w:pPr>
      <w:r w:rsidRPr="00852709">
        <w:rPr>
          <w:sz w:val="32"/>
          <w:szCs w:val="32"/>
        </w:rPr>
        <w:tab/>
      </w:r>
      <w:r w:rsidR="00CB0F7F">
        <w:rPr>
          <w:rStyle w:val="PlaceholderText"/>
          <w:color w:val="auto"/>
          <w:sz w:val="32"/>
          <w:szCs w:val="32"/>
        </w:rPr>
        <w:t>GitHub</w:t>
      </w:r>
    </w:p>
    <w:p w:rsidR="002C785C" w:rsidRPr="00852709" w:rsidRDefault="00852709" w:rsidP="00852709">
      <w:pPr>
        <w:tabs>
          <w:tab w:val="center" w:pos="4513"/>
          <w:tab w:val="right" w:pos="9026"/>
        </w:tabs>
        <w:rPr>
          <w:sz w:val="32"/>
          <w:szCs w:val="32"/>
        </w:rPr>
      </w:pPr>
      <w:r w:rsidRPr="00852709">
        <w:rPr>
          <w:sz w:val="32"/>
          <w:szCs w:val="32"/>
        </w:rPr>
        <w:tab/>
      </w:r>
    </w:p>
    <w:p w:rsidR="00852709" w:rsidRPr="00852709" w:rsidRDefault="00852709" w:rsidP="00852709">
      <w:pPr>
        <w:tabs>
          <w:tab w:val="center" w:pos="4513"/>
          <w:tab w:val="right" w:pos="9026"/>
        </w:tabs>
        <w:rPr>
          <w:sz w:val="32"/>
          <w:szCs w:val="32"/>
        </w:rPr>
      </w:pPr>
    </w:p>
    <w:sdt>
      <w:sdtPr>
        <w:rPr>
          <w:sz w:val="32"/>
          <w:szCs w:val="32"/>
        </w:rPr>
        <w:id w:val="-559023272"/>
        <w:placeholder>
          <w:docPart w:val="209AA99EE1984AA99A922ECEA162DC7E"/>
        </w:placeholder>
        <w:showingPlcHdr/>
      </w:sdtPr>
      <w:sdtEndPr/>
      <w:sdtContent>
        <w:p w:rsidR="00852709" w:rsidRPr="00852709" w:rsidRDefault="00852709" w:rsidP="00852709">
          <w:pPr>
            <w:jc w:val="center"/>
            <w:rPr>
              <w:sz w:val="32"/>
              <w:szCs w:val="32"/>
            </w:rPr>
          </w:pPr>
          <w:r w:rsidRPr="00852709">
            <w:rPr>
              <w:rStyle w:val="PlaceholderText"/>
              <w:color w:val="auto"/>
              <w:sz w:val="32"/>
              <w:szCs w:val="32"/>
            </w:rPr>
            <w:t>Instructor</w:t>
          </w:r>
        </w:p>
      </w:sdtContent>
    </w:sdt>
    <w:p w:rsidR="00852709" w:rsidRPr="00852709" w:rsidRDefault="00852709" w:rsidP="00852709">
      <w:pPr>
        <w:tabs>
          <w:tab w:val="center" w:pos="4513"/>
          <w:tab w:val="right" w:pos="9026"/>
        </w:tabs>
        <w:jc w:val="center"/>
        <w:rPr>
          <w:sz w:val="32"/>
          <w:szCs w:val="32"/>
        </w:rPr>
      </w:pPr>
      <w:proofErr w:type="spellStart"/>
      <w:r w:rsidRPr="00852709">
        <w:rPr>
          <w:sz w:val="32"/>
          <w:szCs w:val="32"/>
        </w:rPr>
        <w:t>Aj</w:t>
      </w:r>
      <w:proofErr w:type="spellEnd"/>
      <w:r w:rsidRPr="00852709">
        <w:rPr>
          <w:sz w:val="32"/>
          <w:szCs w:val="32"/>
        </w:rPr>
        <w:t xml:space="preserve">. </w:t>
      </w:r>
      <w:proofErr w:type="spellStart"/>
      <w:r w:rsidR="00CB0F7F">
        <w:rPr>
          <w:sz w:val="32"/>
          <w:szCs w:val="32"/>
        </w:rPr>
        <w:t>Suthep</w:t>
      </w:r>
      <w:proofErr w:type="spellEnd"/>
      <w:r w:rsidR="00CB0F7F">
        <w:rPr>
          <w:sz w:val="32"/>
          <w:szCs w:val="32"/>
        </w:rPr>
        <w:t xml:space="preserve"> </w:t>
      </w:r>
      <w:proofErr w:type="spellStart"/>
      <w:r w:rsidR="00CB0F7F">
        <w:rPr>
          <w:sz w:val="32"/>
          <w:szCs w:val="32"/>
        </w:rPr>
        <w:t>Madarasmi</w:t>
      </w:r>
      <w:proofErr w:type="spellEnd"/>
    </w:p>
    <w:p w:rsidR="002C785C" w:rsidRPr="00852709" w:rsidRDefault="002C785C" w:rsidP="002C785C">
      <w:pPr>
        <w:jc w:val="center"/>
        <w:rPr>
          <w:sz w:val="32"/>
          <w:szCs w:val="32"/>
        </w:rPr>
      </w:pPr>
    </w:p>
    <w:p w:rsidR="00852709" w:rsidRPr="00852709" w:rsidRDefault="00852709" w:rsidP="002C785C">
      <w:pPr>
        <w:jc w:val="center"/>
        <w:rPr>
          <w:sz w:val="32"/>
          <w:szCs w:val="32"/>
        </w:rPr>
      </w:pPr>
    </w:p>
    <w:sdt>
      <w:sdtPr>
        <w:rPr>
          <w:sz w:val="32"/>
          <w:szCs w:val="32"/>
        </w:rPr>
        <w:id w:val="136152362"/>
        <w:placeholder>
          <w:docPart w:val="8484922A54F04E9C934FF96473CC252C"/>
        </w:placeholder>
        <w:showingPlcHdr/>
      </w:sdtPr>
      <w:sdtEndPr/>
      <w:sdtContent>
        <w:p w:rsidR="002C785C" w:rsidRPr="00852709" w:rsidRDefault="002C785C" w:rsidP="002C785C">
          <w:pPr>
            <w:jc w:val="center"/>
            <w:rPr>
              <w:sz w:val="32"/>
              <w:szCs w:val="32"/>
            </w:rPr>
          </w:pPr>
          <w:r w:rsidRPr="00852709">
            <w:rPr>
              <w:rStyle w:val="PlaceholderText"/>
              <w:color w:val="auto"/>
              <w:sz w:val="32"/>
              <w:szCs w:val="32"/>
            </w:rPr>
            <w:t>Members</w:t>
          </w:r>
        </w:p>
      </w:sdtContent>
    </w:sdt>
    <w:p w:rsidR="002C785C" w:rsidRPr="00852709" w:rsidRDefault="00BB4BB5" w:rsidP="00BB4BB5">
      <w:pPr>
        <w:pStyle w:val="ListParagraph"/>
        <w:ind w:left="1843"/>
        <w:rPr>
          <w:sz w:val="32"/>
          <w:szCs w:val="32"/>
        </w:rPr>
      </w:pPr>
      <w:r w:rsidRPr="00852709">
        <w:rPr>
          <w:rFonts w:cs="Arial"/>
          <w:sz w:val="32"/>
          <w:szCs w:val="32"/>
          <w:shd w:val="clear" w:color="auto" w:fill="FFFFFF"/>
        </w:rPr>
        <w:t>Mr.</w:t>
      </w:r>
      <w:r w:rsidRPr="00852709">
        <w:rPr>
          <w:rStyle w:val="apple-converted-space"/>
          <w:rFonts w:cs="Arial"/>
          <w:sz w:val="32"/>
          <w:szCs w:val="32"/>
          <w:shd w:val="clear" w:color="auto" w:fill="FFFFFF"/>
        </w:rPr>
        <w:t> </w:t>
      </w:r>
      <w:proofErr w:type="spellStart"/>
      <w:r w:rsidRPr="00852709">
        <w:rPr>
          <w:rStyle w:val="Emphasis"/>
          <w:rFonts w:cs="Arial"/>
          <w:i w:val="0"/>
          <w:iCs w:val="0"/>
          <w:sz w:val="32"/>
          <w:szCs w:val="32"/>
          <w:shd w:val="clear" w:color="auto" w:fill="FFFFFF"/>
        </w:rPr>
        <w:t>Maytas</w:t>
      </w:r>
      <w:proofErr w:type="spellEnd"/>
      <w:r w:rsidRPr="00852709">
        <w:rPr>
          <w:rStyle w:val="Emphasis"/>
          <w:rFonts w:cs="Arial"/>
          <w:i w:val="0"/>
          <w:iCs w:val="0"/>
          <w:sz w:val="32"/>
          <w:szCs w:val="32"/>
          <w:shd w:val="clear" w:color="auto" w:fill="FFFFFF"/>
        </w:rPr>
        <w:t xml:space="preserve"> </w:t>
      </w:r>
      <w:proofErr w:type="spellStart"/>
      <w:r w:rsidRPr="00852709">
        <w:rPr>
          <w:rStyle w:val="Emphasis"/>
          <w:rFonts w:cs="Arial"/>
          <w:i w:val="0"/>
          <w:iCs w:val="0"/>
          <w:sz w:val="32"/>
          <w:szCs w:val="32"/>
          <w:shd w:val="clear" w:color="auto" w:fill="FFFFFF"/>
        </w:rPr>
        <w:t>Tirachitman</w:t>
      </w:r>
      <w:proofErr w:type="spellEnd"/>
      <w:r w:rsidRPr="00852709">
        <w:rPr>
          <w:rStyle w:val="Emphasis"/>
          <w:i w:val="0"/>
          <w:iCs w:val="0"/>
          <w:sz w:val="32"/>
          <w:szCs w:val="32"/>
        </w:rPr>
        <w:tab/>
      </w:r>
      <w:r w:rsidRPr="00852709">
        <w:rPr>
          <w:rStyle w:val="Emphasis"/>
          <w:i w:val="0"/>
          <w:iCs w:val="0"/>
          <w:sz w:val="32"/>
          <w:szCs w:val="32"/>
        </w:rPr>
        <w:tab/>
      </w:r>
      <w:r w:rsidR="008F00A3">
        <w:rPr>
          <w:rStyle w:val="Emphasis"/>
          <w:i w:val="0"/>
          <w:iCs w:val="0"/>
          <w:sz w:val="32"/>
          <w:szCs w:val="32"/>
        </w:rPr>
        <w:t xml:space="preserve">   </w:t>
      </w:r>
      <w:r w:rsidRPr="00852709">
        <w:rPr>
          <w:rStyle w:val="Emphasis"/>
          <w:i w:val="0"/>
          <w:iCs w:val="0"/>
          <w:sz w:val="32"/>
          <w:szCs w:val="32"/>
        </w:rPr>
        <w:t>ID: 55070503437</w:t>
      </w:r>
    </w:p>
    <w:p w:rsidR="002C785C" w:rsidRPr="00852709" w:rsidRDefault="00BB4BB5" w:rsidP="00CB0F7F">
      <w:pPr>
        <w:pStyle w:val="ListParagraph"/>
        <w:ind w:left="1843"/>
        <w:rPr>
          <w:sz w:val="32"/>
          <w:szCs w:val="32"/>
        </w:rPr>
      </w:pPr>
      <w:r w:rsidRPr="00852709">
        <w:rPr>
          <w:rFonts w:cs="Arial"/>
          <w:sz w:val="32"/>
          <w:szCs w:val="32"/>
          <w:shd w:val="clear" w:color="auto" w:fill="FFFFFF"/>
        </w:rPr>
        <w:t xml:space="preserve">Mr. </w:t>
      </w:r>
      <w:proofErr w:type="spellStart"/>
      <w:r w:rsidR="00CB0F7F">
        <w:rPr>
          <w:rFonts w:cs="Arial"/>
          <w:sz w:val="32"/>
          <w:szCs w:val="32"/>
          <w:shd w:val="clear" w:color="auto" w:fill="FFFFFF"/>
        </w:rPr>
        <w:t>Pitipat</w:t>
      </w:r>
      <w:proofErr w:type="spellEnd"/>
      <w:r w:rsidR="00CB0F7F">
        <w:rPr>
          <w:rFonts w:cs="Arial"/>
          <w:sz w:val="32"/>
          <w:szCs w:val="32"/>
          <w:shd w:val="clear" w:color="auto" w:fill="FFFFFF"/>
        </w:rPr>
        <w:t xml:space="preserve"> </w:t>
      </w:r>
      <w:proofErr w:type="spellStart"/>
      <w:r w:rsidR="00CB0F7F">
        <w:rPr>
          <w:rFonts w:cs="Arial"/>
          <w:sz w:val="32"/>
          <w:szCs w:val="32"/>
          <w:shd w:val="clear" w:color="auto" w:fill="FFFFFF"/>
        </w:rPr>
        <w:t>Buniam</w:t>
      </w:r>
      <w:proofErr w:type="spellEnd"/>
      <w:r w:rsidR="00CB0F7F">
        <w:rPr>
          <w:rFonts w:cs="Arial"/>
          <w:sz w:val="32"/>
          <w:szCs w:val="32"/>
          <w:shd w:val="clear" w:color="auto" w:fill="FFFFFF"/>
        </w:rPr>
        <w:tab/>
      </w:r>
      <w:r w:rsidRPr="00852709">
        <w:rPr>
          <w:rFonts w:cs="Arial"/>
          <w:sz w:val="32"/>
          <w:szCs w:val="32"/>
          <w:shd w:val="clear" w:color="auto" w:fill="FFFFFF"/>
        </w:rPr>
        <w:tab/>
      </w:r>
      <w:r w:rsidRPr="00852709">
        <w:rPr>
          <w:rFonts w:cs="Arial"/>
          <w:sz w:val="32"/>
          <w:szCs w:val="32"/>
          <w:shd w:val="clear" w:color="auto" w:fill="FFFFFF"/>
        </w:rPr>
        <w:tab/>
      </w:r>
      <w:r w:rsidR="008F00A3">
        <w:rPr>
          <w:rFonts w:cs="Arial"/>
          <w:sz w:val="32"/>
          <w:szCs w:val="32"/>
          <w:shd w:val="clear" w:color="auto" w:fill="FFFFFF"/>
        </w:rPr>
        <w:t xml:space="preserve">   </w:t>
      </w:r>
      <w:r w:rsidRPr="00852709">
        <w:rPr>
          <w:rFonts w:cs="Arial"/>
          <w:sz w:val="32"/>
          <w:szCs w:val="32"/>
          <w:shd w:val="clear" w:color="auto" w:fill="FFFFFF"/>
        </w:rPr>
        <w:t>ID:</w:t>
      </w:r>
      <w:r w:rsidR="00516C57">
        <w:rPr>
          <w:rFonts w:cs="Arial"/>
          <w:sz w:val="32"/>
          <w:szCs w:val="32"/>
          <w:shd w:val="clear" w:color="auto" w:fill="FFFFFF"/>
        </w:rPr>
        <w:t xml:space="preserve"> </w:t>
      </w:r>
      <w:r w:rsidRPr="00852709">
        <w:rPr>
          <w:rFonts w:cs="Arial"/>
          <w:sz w:val="32"/>
          <w:szCs w:val="32"/>
          <w:shd w:val="clear" w:color="auto" w:fill="FFFFFF"/>
        </w:rPr>
        <w:t>550705034</w:t>
      </w:r>
      <w:r w:rsidR="00CB0F7F">
        <w:rPr>
          <w:rFonts w:cs="Arial"/>
          <w:sz w:val="32"/>
          <w:szCs w:val="32"/>
          <w:shd w:val="clear" w:color="auto" w:fill="FFFFFF"/>
        </w:rPr>
        <w:t>29</w:t>
      </w:r>
    </w:p>
    <w:p w:rsidR="00852709" w:rsidRPr="00852709" w:rsidRDefault="00852709" w:rsidP="00BB4BB5">
      <w:pPr>
        <w:pStyle w:val="ListParagraph"/>
        <w:ind w:left="1843"/>
        <w:rPr>
          <w:sz w:val="32"/>
          <w:szCs w:val="32"/>
        </w:rPr>
      </w:pPr>
    </w:p>
    <w:p w:rsidR="00852709" w:rsidRPr="00852709" w:rsidRDefault="00852709" w:rsidP="00BB4BB5">
      <w:pPr>
        <w:pStyle w:val="ListParagraph"/>
        <w:ind w:left="1843"/>
        <w:rPr>
          <w:sz w:val="32"/>
          <w:szCs w:val="32"/>
        </w:rPr>
      </w:pPr>
    </w:p>
    <w:p w:rsidR="00852709" w:rsidRPr="00852709" w:rsidRDefault="00852709" w:rsidP="00BB4BB5">
      <w:pPr>
        <w:pStyle w:val="ListParagraph"/>
        <w:ind w:left="1843"/>
        <w:rPr>
          <w:sz w:val="32"/>
          <w:szCs w:val="32"/>
        </w:rPr>
      </w:pPr>
    </w:p>
    <w:sdt>
      <w:sdtPr>
        <w:rPr>
          <w:sz w:val="32"/>
          <w:szCs w:val="32"/>
        </w:rPr>
        <w:id w:val="-899365850"/>
        <w:placeholder>
          <w:docPart w:val="29C559DB544E4DEF93CF05D322EADE8A"/>
        </w:placeholder>
        <w:showingPlcHdr/>
      </w:sdtPr>
      <w:sdtEndPr/>
      <w:sdtContent>
        <w:p w:rsidR="002C785C" w:rsidRPr="00852709" w:rsidRDefault="002C785C" w:rsidP="002C785C">
          <w:pPr>
            <w:jc w:val="center"/>
            <w:rPr>
              <w:sz w:val="32"/>
              <w:szCs w:val="32"/>
            </w:rPr>
          </w:pPr>
          <w:r w:rsidRPr="00852709">
            <w:rPr>
              <w:sz w:val="32"/>
              <w:szCs w:val="32"/>
            </w:rPr>
            <w:t>Semester 2/2014</w:t>
          </w:r>
        </w:p>
        <w:p w:rsidR="002C785C" w:rsidRPr="00852709" w:rsidRDefault="002C785C" w:rsidP="002C785C">
          <w:pPr>
            <w:jc w:val="center"/>
            <w:rPr>
              <w:sz w:val="32"/>
              <w:szCs w:val="32"/>
            </w:rPr>
          </w:pPr>
          <w:r w:rsidRPr="00852709">
            <w:rPr>
              <w:sz w:val="32"/>
              <w:szCs w:val="32"/>
            </w:rPr>
            <w:t>Computer Engineering Department</w:t>
          </w:r>
        </w:p>
        <w:p w:rsidR="002C785C" w:rsidRPr="00852709" w:rsidRDefault="002C785C" w:rsidP="002C785C">
          <w:pPr>
            <w:jc w:val="center"/>
            <w:rPr>
              <w:sz w:val="32"/>
              <w:szCs w:val="32"/>
            </w:rPr>
          </w:pPr>
          <w:r w:rsidRPr="00852709">
            <w:rPr>
              <w:sz w:val="32"/>
              <w:szCs w:val="32"/>
            </w:rPr>
            <w:t>King Mongkut’s University of Technology Thonburi</w:t>
          </w:r>
        </w:p>
        <w:p w:rsidR="002C785C" w:rsidRDefault="00F5144F" w:rsidP="002C785C">
          <w:pPr>
            <w:jc w:val="center"/>
            <w:rPr>
              <w:sz w:val="32"/>
              <w:szCs w:val="32"/>
            </w:rPr>
          </w:pPr>
        </w:p>
      </w:sdtContent>
    </w:sdt>
    <w:p w:rsidR="00CB0F7F" w:rsidRDefault="00CB0F7F" w:rsidP="002C785C">
      <w:pPr>
        <w:jc w:val="center"/>
        <w:rPr>
          <w:sz w:val="32"/>
          <w:szCs w:val="32"/>
        </w:rPr>
      </w:pPr>
    </w:p>
    <w:p w:rsidR="00CB0F7F" w:rsidRDefault="008B4AF8" w:rsidP="00CB0F7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User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(g241136) c</w:t>
      </w:r>
      <w:r w:rsidR="00CB0F7F">
        <w:rPr>
          <w:sz w:val="32"/>
          <w:szCs w:val="32"/>
        </w:rPr>
        <w:t>reate repository named “GITHUB”</w:t>
      </w:r>
    </w:p>
    <w:p w:rsidR="00CB0F7F" w:rsidRDefault="00CB0F7F" w:rsidP="00CB0F7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81AB382" wp14:editId="46887134">
            <wp:extent cx="5731510" cy="3697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7F" w:rsidRDefault="00CB0F7F" w:rsidP="00CB0F7F">
      <w:pPr>
        <w:rPr>
          <w:sz w:val="32"/>
          <w:szCs w:val="32"/>
        </w:rPr>
      </w:pPr>
    </w:p>
    <w:p w:rsidR="00CB0F7F" w:rsidRDefault="00CB0F7F" w:rsidP="00CB0F7F">
      <w:pPr>
        <w:rPr>
          <w:sz w:val="32"/>
          <w:szCs w:val="32"/>
        </w:rPr>
      </w:pPr>
      <w:r>
        <w:rPr>
          <w:sz w:val="32"/>
          <w:szCs w:val="32"/>
        </w:rPr>
        <w:t xml:space="preserve">Add user </w:t>
      </w:r>
      <w:r w:rsidR="008B4AF8">
        <w:rPr>
          <w:sz w:val="32"/>
          <w:szCs w:val="32"/>
        </w:rPr>
        <w:t>B (</w:t>
      </w:r>
      <w:r>
        <w:rPr>
          <w:sz w:val="32"/>
          <w:szCs w:val="32"/>
        </w:rPr>
        <w:t>g2411362</w:t>
      </w:r>
      <w:r w:rsidR="008B4AF8">
        <w:rPr>
          <w:sz w:val="32"/>
          <w:szCs w:val="32"/>
        </w:rPr>
        <w:t>)</w:t>
      </w:r>
      <w:r>
        <w:rPr>
          <w:sz w:val="32"/>
          <w:szCs w:val="32"/>
        </w:rPr>
        <w:t xml:space="preserve"> to repository</w:t>
      </w:r>
    </w:p>
    <w:p w:rsidR="00CB0F7F" w:rsidRDefault="00CB0F7F" w:rsidP="00CB0F7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A0DFE0F" wp14:editId="4FABAF62">
            <wp:extent cx="5731510" cy="15919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39" w:rsidRDefault="00AE4E39" w:rsidP="00CB0F7F">
      <w:pPr>
        <w:rPr>
          <w:sz w:val="32"/>
          <w:szCs w:val="32"/>
        </w:rPr>
      </w:pPr>
    </w:p>
    <w:p w:rsidR="00AE4E39" w:rsidRDefault="00AE4E39" w:rsidP="00CB0F7F">
      <w:pPr>
        <w:rPr>
          <w:sz w:val="32"/>
          <w:szCs w:val="32"/>
        </w:rPr>
      </w:pPr>
    </w:p>
    <w:p w:rsidR="00AE4E39" w:rsidRDefault="00AE4E39" w:rsidP="00CB0F7F">
      <w:pPr>
        <w:rPr>
          <w:sz w:val="32"/>
          <w:szCs w:val="32"/>
        </w:rPr>
      </w:pPr>
    </w:p>
    <w:p w:rsidR="00AE4E39" w:rsidRDefault="00AE4E39" w:rsidP="00CB0F7F">
      <w:pPr>
        <w:rPr>
          <w:sz w:val="32"/>
          <w:szCs w:val="32"/>
        </w:rPr>
      </w:pPr>
    </w:p>
    <w:p w:rsidR="00AE4E39" w:rsidRDefault="00AE4E39" w:rsidP="00CB0F7F">
      <w:pPr>
        <w:rPr>
          <w:sz w:val="32"/>
          <w:szCs w:val="32"/>
        </w:rPr>
      </w:pPr>
    </w:p>
    <w:p w:rsidR="00AE4E39" w:rsidRDefault="00AE4E39" w:rsidP="00CB0F7F">
      <w:pPr>
        <w:rPr>
          <w:sz w:val="32"/>
          <w:szCs w:val="32"/>
        </w:rPr>
      </w:pPr>
    </w:p>
    <w:p w:rsidR="00AE4E39" w:rsidRDefault="00AE4E39" w:rsidP="00CB0F7F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Initial and show status of user A</w:t>
      </w:r>
    </w:p>
    <w:p w:rsidR="00AE4E39" w:rsidRPr="00852709" w:rsidRDefault="00F5144F" w:rsidP="00CB0F7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D97BA6F" wp14:editId="1DE5F8F0">
            <wp:extent cx="4933950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85C" w:rsidRDefault="002C785C" w:rsidP="002C785C">
      <w:pPr>
        <w:jc w:val="center"/>
        <w:rPr>
          <w:sz w:val="24"/>
          <w:szCs w:val="24"/>
        </w:rPr>
      </w:pPr>
    </w:p>
    <w:p w:rsidR="00AE4E39" w:rsidRDefault="00AE4E39" w:rsidP="00AE4E39">
      <w:pPr>
        <w:rPr>
          <w:sz w:val="32"/>
          <w:szCs w:val="32"/>
        </w:rPr>
      </w:pPr>
      <w:r>
        <w:rPr>
          <w:sz w:val="32"/>
          <w:szCs w:val="32"/>
        </w:rPr>
        <w:t>Initial and show status</w:t>
      </w:r>
      <w:r>
        <w:rPr>
          <w:sz w:val="32"/>
          <w:szCs w:val="32"/>
        </w:rPr>
        <w:t xml:space="preserve"> of user B</w:t>
      </w:r>
    </w:p>
    <w:p w:rsidR="00AE4E39" w:rsidRDefault="00F5144F" w:rsidP="00AE4E39">
      <w:pPr>
        <w:rPr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>
            <wp:extent cx="4940300" cy="1662430"/>
            <wp:effectExtent l="0" t="0" r="0" b="0"/>
            <wp:docPr id="5" name="Picture 5" descr="https://fbcdn-sphotos-h-a.akamaihd.net/hphotos-ak-xpa1/v/t34.0-12/11180267_10206562802659109_414124639_n.jpg?oh=c85147170519a1721e6836a033a0155b&amp;oe=553F4F1F&amp;__gda__=1430220174_22dd21f50c542d8ddfb4d0177a7742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a1/v/t34.0-12/11180267_10206562802659109_414124639_n.jpg?oh=c85147170519a1721e6836a033a0155b&amp;oe=553F4F1F&amp;__gda__=1430220174_22dd21f50c542d8ddfb4d0177a7742e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F5144F" w:rsidRDefault="00F5144F" w:rsidP="00AE4E39">
      <w:pPr>
        <w:rPr>
          <w:sz w:val="32"/>
          <w:szCs w:val="32"/>
        </w:rPr>
      </w:pPr>
    </w:p>
    <w:p w:rsidR="00F5144F" w:rsidRPr="00AE4E39" w:rsidRDefault="00F5144F" w:rsidP="00AE4E39">
      <w:pPr>
        <w:rPr>
          <w:sz w:val="32"/>
          <w:szCs w:val="32"/>
        </w:rPr>
      </w:pPr>
    </w:p>
    <w:sectPr w:rsidR="00F5144F" w:rsidRPr="00AE4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B0039"/>
    <w:multiLevelType w:val="hybridMultilevel"/>
    <w:tmpl w:val="171251A4"/>
    <w:lvl w:ilvl="0" w:tplc="2EDAC3B2">
      <w:start w:val="1"/>
      <w:numFmt w:val="decimal"/>
      <w:lvlText w:val="%1."/>
      <w:lvlJc w:val="left"/>
      <w:pPr>
        <w:ind w:left="2912" w:hanging="360"/>
      </w:pPr>
      <w:rPr>
        <w:rFonts w:hint="default"/>
        <w:color w:val="808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15"/>
    <w:rsid w:val="000009A6"/>
    <w:rsid w:val="00000EDE"/>
    <w:rsid w:val="0000479C"/>
    <w:rsid w:val="000067DF"/>
    <w:rsid w:val="00007217"/>
    <w:rsid w:val="00007F96"/>
    <w:rsid w:val="000144D2"/>
    <w:rsid w:val="000172FB"/>
    <w:rsid w:val="000177C3"/>
    <w:rsid w:val="000421DC"/>
    <w:rsid w:val="0004250F"/>
    <w:rsid w:val="0006663C"/>
    <w:rsid w:val="00074E2B"/>
    <w:rsid w:val="00082B8B"/>
    <w:rsid w:val="00083BAE"/>
    <w:rsid w:val="00083D55"/>
    <w:rsid w:val="00087BEF"/>
    <w:rsid w:val="000902AD"/>
    <w:rsid w:val="00090F65"/>
    <w:rsid w:val="00097606"/>
    <w:rsid w:val="000A06DD"/>
    <w:rsid w:val="000A7D22"/>
    <w:rsid w:val="000B04C3"/>
    <w:rsid w:val="000B0B22"/>
    <w:rsid w:val="000B4F3E"/>
    <w:rsid w:val="000C5D96"/>
    <w:rsid w:val="000C7AB2"/>
    <w:rsid w:val="000D24FF"/>
    <w:rsid w:val="000D2E8A"/>
    <w:rsid w:val="000D4720"/>
    <w:rsid w:val="000D6856"/>
    <w:rsid w:val="000D711D"/>
    <w:rsid w:val="000E042F"/>
    <w:rsid w:val="000E4A2F"/>
    <w:rsid w:val="000E6764"/>
    <w:rsid w:val="000F1052"/>
    <w:rsid w:val="000F1A2F"/>
    <w:rsid w:val="000F2928"/>
    <w:rsid w:val="000F6D94"/>
    <w:rsid w:val="001024CF"/>
    <w:rsid w:val="00102DF4"/>
    <w:rsid w:val="001047A6"/>
    <w:rsid w:val="00113094"/>
    <w:rsid w:val="001160C6"/>
    <w:rsid w:val="00121F23"/>
    <w:rsid w:val="00124FF6"/>
    <w:rsid w:val="00136086"/>
    <w:rsid w:val="0014293A"/>
    <w:rsid w:val="0015010E"/>
    <w:rsid w:val="00151CC0"/>
    <w:rsid w:val="00156402"/>
    <w:rsid w:val="001575A6"/>
    <w:rsid w:val="00157733"/>
    <w:rsid w:val="001616D2"/>
    <w:rsid w:val="001630EB"/>
    <w:rsid w:val="00164779"/>
    <w:rsid w:val="001654A6"/>
    <w:rsid w:val="001663E9"/>
    <w:rsid w:val="001738A9"/>
    <w:rsid w:val="00180DF7"/>
    <w:rsid w:val="00182268"/>
    <w:rsid w:val="00184001"/>
    <w:rsid w:val="0018563E"/>
    <w:rsid w:val="001A3C2D"/>
    <w:rsid w:val="001A6335"/>
    <w:rsid w:val="001A6D54"/>
    <w:rsid w:val="001B0002"/>
    <w:rsid w:val="001B2CAB"/>
    <w:rsid w:val="001B3C59"/>
    <w:rsid w:val="001B742A"/>
    <w:rsid w:val="001C4528"/>
    <w:rsid w:val="001D43A3"/>
    <w:rsid w:val="001D6C96"/>
    <w:rsid w:val="001D78B0"/>
    <w:rsid w:val="001E0644"/>
    <w:rsid w:val="001E076D"/>
    <w:rsid w:val="001E15A1"/>
    <w:rsid w:val="001E725D"/>
    <w:rsid w:val="001F15FB"/>
    <w:rsid w:val="001F4959"/>
    <w:rsid w:val="00201148"/>
    <w:rsid w:val="00201862"/>
    <w:rsid w:val="00206775"/>
    <w:rsid w:val="00206B7C"/>
    <w:rsid w:val="00211C57"/>
    <w:rsid w:val="00224DDF"/>
    <w:rsid w:val="002321C0"/>
    <w:rsid w:val="002321D6"/>
    <w:rsid w:val="0024017E"/>
    <w:rsid w:val="00240927"/>
    <w:rsid w:val="002413BD"/>
    <w:rsid w:val="002448B2"/>
    <w:rsid w:val="00245BD6"/>
    <w:rsid w:val="00264DA6"/>
    <w:rsid w:val="00270D9C"/>
    <w:rsid w:val="002776DF"/>
    <w:rsid w:val="00292645"/>
    <w:rsid w:val="002961C2"/>
    <w:rsid w:val="0029752D"/>
    <w:rsid w:val="002A0170"/>
    <w:rsid w:val="002A0B7B"/>
    <w:rsid w:val="002A44B3"/>
    <w:rsid w:val="002B466C"/>
    <w:rsid w:val="002B7F0E"/>
    <w:rsid w:val="002C2552"/>
    <w:rsid w:val="002C2665"/>
    <w:rsid w:val="002C2FAD"/>
    <w:rsid w:val="002C6E97"/>
    <w:rsid w:val="002C785C"/>
    <w:rsid w:val="002D23DB"/>
    <w:rsid w:val="002D54CB"/>
    <w:rsid w:val="002D719E"/>
    <w:rsid w:val="002E1E05"/>
    <w:rsid w:val="002E2591"/>
    <w:rsid w:val="002E27AA"/>
    <w:rsid w:val="002E5CB3"/>
    <w:rsid w:val="002E66CB"/>
    <w:rsid w:val="002F168B"/>
    <w:rsid w:val="002F7A26"/>
    <w:rsid w:val="00303E0A"/>
    <w:rsid w:val="00315D57"/>
    <w:rsid w:val="0033652D"/>
    <w:rsid w:val="003565F6"/>
    <w:rsid w:val="003569AC"/>
    <w:rsid w:val="00380858"/>
    <w:rsid w:val="00386AFD"/>
    <w:rsid w:val="00387858"/>
    <w:rsid w:val="00392A2E"/>
    <w:rsid w:val="00392BBB"/>
    <w:rsid w:val="003A3457"/>
    <w:rsid w:val="003B2EAA"/>
    <w:rsid w:val="003B3F04"/>
    <w:rsid w:val="003C00BE"/>
    <w:rsid w:val="003C23CD"/>
    <w:rsid w:val="003C4125"/>
    <w:rsid w:val="003C447D"/>
    <w:rsid w:val="003C5375"/>
    <w:rsid w:val="003D41B6"/>
    <w:rsid w:val="003D47CF"/>
    <w:rsid w:val="003E2D08"/>
    <w:rsid w:val="003E4B15"/>
    <w:rsid w:val="003E78EB"/>
    <w:rsid w:val="00403227"/>
    <w:rsid w:val="00404657"/>
    <w:rsid w:val="004067E7"/>
    <w:rsid w:val="00410EAE"/>
    <w:rsid w:val="00413D52"/>
    <w:rsid w:val="0041733E"/>
    <w:rsid w:val="004224AD"/>
    <w:rsid w:val="00425C11"/>
    <w:rsid w:val="0043223D"/>
    <w:rsid w:val="0043228C"/>
    <w:rsid w:val="0043413D"/>
    <w:rsid w:val="004424D9"/>
    <w:rsid w:val="00450206"/>
    <w:rsid w:val="00465903"/>
    <w:rsid w:val="004701FC"/>
    <w:rsid w:val="00476761"/>
    <w:rsid w:val="004823C1"/>
    <w:rsid w:val="004835D3"/>
    <w:rsid w:val="00483E5C"/>
    <w:rsid w:val="00484AD1"/>
    <w:rsid w:val="00495B77"/>
    <w:rsid w:val="00495E79"/>
    <w:rsid w:val="0049682C"/>
    <w:rsid w:val="004A21C0"/>
    <w:rsid w:val="004A387E"/>
    <w:rsid w:val="004A64F6"/>
    <w:rsid w:val="004B67C0"/>
    <w:rsid w:val="004B6FF9"/>
    <w:rsid w:val="004D0D4A"/>
    <w:rsid w:val="004D4115"/>
    <w:rsid w:val="004D4160"/>
    <w:rsid w:val="004D637D"/>
    <w:rsid w:val="004E3510"/>
    <w:rsid w:val="004F2DEF"/>
    <w:rsid w:val="004F4D23"/>
    <w:rsid w:val="004F5D7E"/>
    <w:rsid w:val="004F7D17"/>
    <w:rsid w:val="005007CC"/>
    <w:rsid w:val="00504E40"/>
    <w:rsid w:val="00505CE9"/>
    <w:rsid w:val="005079C1"/>
    <w:rsid w:val="005106BD"/>
    <w:rsid w:val="005160C5"/>
    <w:rsid w:val="00516C57"/>
    <w:rsid w:val="00526644"/>
    <w:rsid w:val="00531872"/>
    <w:rsid w:val="00540381"/>
    <w:rsid w:val="005405E7"/>
    <w:rsid w:val="005420CC"/>
    <w:rsid w:val="00545519"/>
    <w:rsid w:val="0055775D"/>
    <w:rsid w:val="005603DB"/>
    <w:rsid w:val="00564502"/>
    <w:rsid w:val="00567447"/>
    <w:rsid w:val="00574047"/>
    <w:rsid w:val="0059301F"/>
    <w:rsid w:val="005933DE"/>
    <w:rsid w:val="00594455"/>
    <w:rsid w:val="005A10BB"/>
    <w:rsid w:val="005A2585"/>
    <w:rsid w:val="005B6FF7"/>
    <w:rsid w:val="005C220C"/>
    <w:rsid w:val="005C57C9"/>
    <w:rsid w:val="005E0BA8"/>
    <w:rsid w:val="005E7014"/>
    <w:rsid w:val="005F016B"/>
    <w:rsid w:val="005F56F6"/>
    <w:rsid w:val="005F705E"/>
    <w:rsid w:val="005F7CAC"/>
    <w:rsid w:val="006016D3"/>
    <w:rsid w:val="00605ABC"/>
    <w:rsid w:val="006141C5"/>
    <w:rsid w:val="00626DB6"/>
    <w:rsid w:val="006471A0"/>
    <w:rsid w:val="0065181E"/>
    <w:rsid w:val="0065280D"/>
    <w:rsid w:val="00653FED"/>
    <w:rsid w:val="00655C2B"/>
    <w:rsid w:val="006614FD"/>
    <w:rsid w:val="00663235"/>
    <w:rsid w:val="00665F7F"/>
    <w:rsid w:val="006714E9"/>
    <w:rsid w:val="006733A9"/>
    <w:rsid w:val="00677DAA"/>
    <w:rsid w:val="00693D54"/>
    <w:rsid w:val="00694E0F"/>
    <w:rsid w:val="0069566E"/>
    <w:rsid w:val="00695AC5"/>
    <w:rsid w:val="006A00C8"/>
    <w:rsid w:val="006B0AE9"/>
    <w:rsid w:val="006B48BC"/>
    <w:rsid w:val="006B5C5E"/>
    <w:rsid w:val="006C6CEE"/>
    <w:rsid w:val="006D626A"/>
    <w:rsid w:val="006D7BDA"/>
    <w:rsid w:val="006E36CF"/>
    <w:rsid w:val="006F2AAA"/>
    <w:rsid w:val="006F57EB"/>
    <w:rsid w:val="00707442"/>
    <w:rsid w:val="00713D2C"/>
    <w:rsid w:val="00716172"/>
    <w:rsid w:val="00720A73"/>
    <w:rsid w:val="00735E79"/>
    <w:rsid w:val="00737E90"/>
    <w:rsid w:val="007402A7"/>
    <w:rsid w:val="00741342"/>
    <w:rsid w:val="0074200B"/>
    <w:rsid w:val="00742D9D"/>
    <w:rsid w:val="00745D71"/>
    <w:rsid w:val="00746C7A"/>
    <w:rsid w:val="00747D20"/>
    <w:rsid w:val="00750BED"/>
    <w:rsid w:val="00756594"/>
    <w:rsid w:val="0075744A"/>
    <w:rsid w:val="00762178"/>
    <w:rsid w:val="0076635E"/>
    <w:rsid w:val="0079024D"/>
    <w:rsid w:val="0079161C"/>
    <w:rsid w:val="00794216"/>
    <w:rsid w:val="00797718"/>
    <w:rsid w:val="007B04A2"/>
    <w:rsid w:val="007C4434"/>
    <w:rsid w:val="007C53E4"/>
    <w:rsid w:val="007D2050"/>
    <w:rsid w:val="007D3524"/>
    <w:rsid w:val="007E1CA7"/>
    <w:rsid w:val="007E3443"/>
    <w:rsid w:val="007E3813"/>
    <w:rsid w:val="007E6DEB"/>
    <w:rsid w:val="007F2ED7"/>
    <w:rsid w:val="007F3121"/>
    <w:rsid w:val="007F532E"/>
    <w:rsid w:val="008036A7"/>
    <w:rsid w:val="0080371A"/>
    <w:rsid w:val="00804536"/>
    <w:rsid w:val="008050A7"/>
    <w:rsid w:val="00810E0E"/>
    <w:rsid w:val="0081181C"/>
    <w:rsid w:val="00812021"/>
    <w:rsid w:val="00812AF1"/>
    <w:rsid w:val="008136A6"/>
    <w:rsid w:val="00815020"/>
    <w:rsid w:val="008251B9"/>
    <w:rsid w:val="008270C2"/>
    <w:rsid w:val="00830FC5"/>
    <w:rsid w:val="008407DD"/>
    <w:rsid w:val="008424A1"/>
    <w:rsid w:val="008451E0"/>
    <w:rsid w:val="00850E03"/>
    <w:rsid w:val="00852709"/>
    <w:rsid w:val="00860F56"/>
    <w:rsid w:val="00861660"/>
    <w:rsid w:val="00866211"/>
    <w:rsid w:val="008677EF"/>
    <w:rsid w:val="008702BB"/>
    <w:rsid w:val="008716C2"/>
    <w:rsid w:val="00871738"/>
    <w:rsid w:val="008730EF"/>
    <w:rsid w:val="00874490"/>
    <w:rsid w:val="00876585"/>
    <w:rsid w:val="00876A30"/>
    <w:rsid w:val="00883E36"/>
    <w:rsid w:val="008875B1"/>
    <w:rsid w:val="00892C09"/>
    <w:rsid w:val="00894A6F"/>
    <w:rsid w:val="008A0E14"/>
    <w:rsid w:val="008B0E3D"/>
    <w:rsid w:val="008B25FC"/>
    <w:rsid w:val="008B4AF8"/>
    <w:rsid w:val="008C2CCE"/>
    <w:rsid w:val="008D0C1B"/>
    <w:rsid w:val="008D2F4E"/>
    <w:rsid w:val="008D4F64"/>
    <w:rsid w:val="008D5268"/>
    <w:rsid w:val="008D70B7"/>
    <w:rsid w:val="008E3014"/>
    <w:rsid w:val="008E3F22"/>
    <w:rsid w:val="008E6BE4"/>
    <w:rsid w:val="008F00A3"/>
    <w:rsid w:val="008F1EB0"/>
    <w:rsid w:val="00901EF9"/>
    <w:rsid w:val="00903108"/>
    <w:rsid w:val="00904B30"/>
    <w:rsid w:val="00906A5D"/>
    <w:rsid w:val="00906B44"/>
    <w:rsid w:val="00912FD4"/>
    <w:rsid w:val="0091353D"/>
    <w:rsid w:val="00913C42"/>
    <w:rsid w:val="00915FA1"/>
    <w:rsid w:val="00922171"/>
    <w:rsid w:val="0092259F"/>
    <w:rsid w:val="00927D63"/>
    <w:rsid w:val="00937C60"/>
    <w:rsid w:val="009421C5"/>
    <w:rsid w:val="009421E8"/>
    <w:rsid w:val="00947498"/>
    <w:rsid w:val="00947B1A"/>
    <w:rsid w:val="00951371"/>
    <w:rsid w:val="00956D14"/>
    <w:rsid w:val="009603D8"/>
    <w:rsid w:val="009605A7"/>
    <w:rsid w:val="00965C15"/>
    <w:rsid w:val="0099116C"/>
    <w:rsid w:val="009911EB"/>
    <w:rsid w:val="009937AF"/>
    <w:rsid w:val="009976E8"/>
    <w:rsid w:val="00997944"/>
    <w:rsid w:val="009A30F3"/>
    <w:rsid w:val="009A6116"/>
    <w:rsid w:val="009B213A"/>
    <w:rsid w:val="009B33E2"/>
    <w:rsid w:val="009C2F3A"/>
    <w:rsid w:val="009C743D"/>
    <w:rsid w:val="009C7E07"/>
    <w:rsid w:val="009D0C02"/>
    <w:rsid w:val="009E0385"/>
    <w:rsid w:val="009E0ABD"/>
    <w:rsid w:val="009E44A7"/>
    <w:rsid w:val="009F01D7"/>
    <w:rsid w:val="009F0535"/>
    <w:rsid w:val="009F3324"/>
    <w:rsid w:val="00A036A5"/>
    <w:rsid w:val="00A1217D"/>
    <w:rsid w:val="00A15056"/>
    <w:rsid w:val="00A2231D"/>
    <w:rsid w:val="00A26C94"/>
    <w:rsid w:val="00A26D9A"/>
    <w:rsid w:val="00A340D9"/>
    <w:rsid w:val="00A4277C"/>
    <w:rsid w:val="00A441BD"/>
    <w:rsid w:val="00A47ED4"/>
    <w:rsid w:val="00A53272"/>
    <w:rsid w:val="00A60602"/>
    <w:rsid w:val="00A610BC"/>
    <w:rsid w:val="00A6415C"/>
    <w:rsid w:val="00A6511E"/>
    <w:rsid w:val="00A74D13"/>
    <w:rsid w:val="00A80541"/>
    <w:rsid w:val="00A81237"/>
    <w:rsid w:val="00A822EC"/>
    <w:rsid w:val="00A87DEE"/>
    <w:rsid w:val="00A905B9"/>
    <w:rsid w:val="00A90E70"/>
    <w:rsid w:val="00A92263"/>
    <w:rsid w:val="00A92303"/>
    <w:rsid w:val="00A97C24"/>
    <w:rsid w:val="00AA3DED"/>
    <w:rsid w:val="00AA6B1B"/>
    <w:rsid w:val="00AB189A"/>
    <w:rsid w:val="00AB7185"/>
    <w:rsid w:val="00AC2EC9"/>
    <w:rsid w:val="00AD74EF"/>
    <w:rsid w:val="00AD77D6"/>
    <w:rsid w:val="00AE04CD"/>
    <w:rsid w:val="00AE08D0"/>
    <w:rsid w:val="00AE4495"/>
    <w:rsid w:val="00AE4E39"/>
    <w:rsid w:val="00AE5799"/>
    <w:rsid w:val="00AF2654"/>
    <w:rsid w:val="00B02237"/>
    <w:rsid w:val="00B02437"/>
    <w:rsid w:val="00B02890"/>
    <w:rsid w:val="00B048D1"/>
    <w:rsid w:val="00B17005"/>
    <w:rsid w:val="00B2335E"/>
    <w:rsid w:val="00B34EDE"/>
    <w:rsid w:val="00B37A44"/>
    <w:rsid w:val="00B5011B"/>
    <w:rsid w:val="00B502FD"/>
    <w:rsid w:val="00B52DE4"/>
    <w:rsid w:val="00B54EDC"/>
    <w:rsid w:val="00B559E9"/>
    <w:rsid w:val="00B62D4B"/>
    <w:rsid w:val="00B70442"/>
    <w:rsid w:val="00B72A8F"/>
    <w:rsid w:val="00B73CBD"/>
    <w:rsid w:val="00B80282"/>
    <w:rsid w:val="00B8531A"/>
    <w:rsid w:val="00B91CB0"/>
    <w:rsid w:val="00B936BE"/>
    <w:rsid w:val="00BA4A9F"/>
    <w:rsid w:val="00BB03CF"/>
    <w:rsid w:val="00BB26BB"/>
    <w:rsid w:val="00BB2D04"/>
    <w:rsid w:val="00BB4BB5"/>
    <w:rsid w:val="00BB6BA4"/>
    <w:rsid w:val="00BC12B5"/>
    <w:rsid w:val="00BC4F82"/>
    <w:rsid w:val="00BD22F8"/>
    <w:rsid w:val="00BD2B81"/>
    <w:rsid w:val="00BE1F63"/>
    <w:rsid w:val="00BE2B7B"/>
    <w:rsid w:val="00BE5206"/>
    <w:rsid w:val="00BE7906"/>
    <w:rsid w:val="00BF7C3B"/>
    <w:rsid w:val="00C0572B"/>
    <w:rsid w:val="00C132C3"/>
    <w:rsid w:val="00C2022C"/>
    <w:rsid w:val="00C21129"/>
    <w:rsid w:val="00C22BB0"/>
    <w:rsid w:val="00C255C6"/>
    <w:rsid w:val="00C27C3F"/>
    <w:rsid w:val="00C361F4"/>
    <w:rsid w:val="00C378CE"/>
    <w:rsid w:val="00C37FCA"/>
    <w:rsid w:val="00C43A2F"/>
    <w:rsid w:val="00C44AB7"/>
    <w:rsid w:val="00C466AB"/>
    <w:rsid w:val="00C47CA0"/>
    <w:rsid w:val="00C516DE"/>
    <w:rsid w:val="00C54D02"/>
    <w:rsid w:val="00C604A1"/>
    <w:rsid w:val="00C61010"/>
    <w:rsid w:val="00C6495F"/>
    <w:rsid w:val="00C649C7"/>
    <w:rsid w:val="00C725AF"/>
    <w:rsid w:val="00C77C79"/>
    <w:rsid w:val="00C90080"/>
    <w:rsid w:val="00CA2000"/>
    <w:rsid w:val="00CB0F7F"/>
    <w:rsid w:val="00CB3C7B"/>
    <w:rsid w:val="00CB4971"/>
    <w:rsid w:val="00CC05C9"/>
    <w:rsid w:val="00CD0778"/>
    <w:rsid w:val="00CD4162"/>
    <w:rsid w:val="00CD62D9"/>
    <w:rsid w:val="00CE10C3"/>
    <w:rsid w:val="00CE161A"/>
    <w:rsid w:val="00CE667A"/>
    <w:rsid w:val="00CE6EF5"/>
    <w:rsid w:val="00CF390C"/>
    <w:rsid w:val="00D076C5"/>
    <w:rsid w:val="00D10C7A"/>
    <w:rsid w:val="00D33301"/>
    <w:rsid w:val="00D44EB0"/>
    <w:rsid w:val="00D5388D"/>
    <w:rsid w:val="00D57485"/>
    <w:rsid w:val="00D63ECC"/>
    <w:rsid w:val="00D6652E"/>
    <w:rsid w:val="00D86150"/>
    <w:rsid w:val="00D8647F"/>
    <w:rsid w:val="00D86CA2"/>
    <w:rsid w:val="00D8711F"/>
    <w:rsid w:val="00D907CD"/>
    <w:rsid w:val="00D9143D"/>
    <w:rsid w:val="00D9375E"/>
    <w:rsid w:val="00D9679E"/>
    <w:rsid w:val="00DA3388"/>
    <w:rsid w:val="00DA502D"/>
    <w:rsid w:val="00DB186B"/>
    <w:rsid w:val="00DB28E1"/>
    <w:rsid w:val="00DB2985"/>
    <w:rsid w:val="00DC6F18"/>
    <w:rsid w:val="00DD0430"/>
    <w:rsid w:val="00DD2A62"/>
    <w:rsid w:val="00DD7F6D"/>
    <w:rsid w:val="00DE0309"/>
    <w:rsid w:val="00DE2B67"/>
    <w:rsid w:val="00DE381F"/>
    <w:rsid w:val="00DE4548"/>
    <w:rsid w:val="00DF2F34"/>
    <w:rsid w:val="00DF4F22"/>
    <w:rsid w:val="00E00F77"/>
    <w:rsid w:val="00E05D0D"/>
    <w:rsid w:val="00E12250"/>
    <w:rsid w:val="00E13551"/>
    <w:rsid w:val="00E25CBD"/>
    <w:rsid w:val="00E2615A"/>
    <w:rsid w:val="00E26690"/>
    <w:rsid w:val="00E26A11"/>
    <w:rsid w:val="00E32345"/>
    <w:rsid w:val="00E3280D"/>
    <w:rsid w:val="00E32861"/>
    <w:rsid w:val="00E3444A"/>
    <w:rsid w:val="00E34D61"/>
    <w:rsid w:val="00E41EFF"/>
    <w:rsid w:val="00E42B32"/>
    <w:rsid w:val="00E46781"/>
    <w:rsid w:val="00E5192B"/>
    <w:rsid w:val="00E57629"/>
    <w:rsid w:val="00E63956"/>
    <w:rsid w:val="00E668B6"/>
    <w:rsid w:val="00E722D4"/>
    <w:rsid w:val="00E75CD2"/>
    <w:rsid w:val="00E76134"/>
    <w:rsid w:val="00E84FA2"/>
    <w:rsid w:val="00E94687"/>
    <w:rsid w:val="00E96E4F"/>
    <w:rsid w:val="00E9756C"/>
    <w:rsid w:val="00EA1462"/>
    <w:rsid w:val="00EA5369"/>
    <w:rsid w:val="00EB1D63"/>
    <w:rsid w:val="00EB5EB3"/>
    <w:rsid w:val="00EB7B85"/>
    <w:rsid w:val="00EC5700"/>
    <w:rsid w:val="00EC5CB3"/>
    <w:rsid w:val="00EC6988"/>
    <w:rsid w:val="00ED1014"/>
    <w:rsid w:val="00ED351F"/>
    <w:rsid w:val="00EE27F0"/>
    <w:rsid w:val="00EE622F"/>
    <w:rsid w:val="00EF0939"/>
    <w:rsid w:val="00EF1C9E"/>
    <w:rsid w:val="00EF415A"/>
    <w:rsid w:val="00EF43E6"/>
    <w:rsid w:val="00F04202"/>
    <w:rsid w:val="00F10E0A"/>
    <w:rsid w:val="00F11160"/>
    <w:rsid w:val="00F12540"/>
    <w:rsid w:val="00F14ABB"/>
    <w:rsid w:val="00F1504C"/>
    <w:rsid w:val="00F152DA"/>
    <w:rsid w:val="00F216DA"/>
    <w:rsid w:val="00F22BD0"/>
    <w:rsid w:val="00F244CC"/>
    <w:rsid w:val="00F322C9"/>
    <w:rsid w:val="00F5144F"/>
    <w:rsid w:val="00F53A6A"/>
    <w:rsid w:val="00F5647F"/>
    <w:rsid w:val="00F56B7D"/>
    <w:rsid w:val="00F57CE1"/>
    <w:rsid w:val="00F60869"/>
    <w:rsid w:val="00F6111C"/>
    <w:rsid w:val="00F629BF"/>
    <w:rsid w:val="00F648EC"/>
    <w:rsid w:val="00F65BC3"/>
    <w:rsid w:val="00F74ACC"/>
    <w:rsid w:val="00F82FF4"/>
    <w:rsid w:val="00F8338D"/>
    <w:rsid w:val="00F85608"/>
    <w:rsid w:val="00F86CFF"/>
    <w:rsid w:val="00F90272"/>
    <w:rsid w:val="00F946C5"/>
    <w:rsid w:val="00F948D6"/>
    <w:rsid w:val="00F97581"/>
    <w:rsid w:val="00FA2B5D"/>
    <w:rsid w:val="00FA3E0D"/>
    <w:rsid w:val="00FB10D1"/>
    <w:rsid w:val="00FB6614"/>
    <w:rsid w:val="00FC3611"/>
    <w:rsid w:val="00FC55DC"/>
    <w:rsid w:val="00FC7A16"/>
    <w:rsid w:val="00FD200B"/>
    <w:rsid w:val="00FE1033"/>
    <w:rsid w:val="00FE6462"/>
    <w:rsid w:val="00FF092C"/>
    <w:rsid w:val="00FF0B90"/>
    <w:rsid w:val="00FF4336"/>
    <w:rsid w:val="00FF63F9"/>
    <w:rsid w:val="00FF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964B4-3F0D-45B8-ADBD-04BC3526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85C"/>
    <w:rPr>
      <w:color w:val="808080"/>
    </w:rPr>
  </w:style>
  <w:style w:type="paragraph" w:styleId="ListParagraph">
    <w:name w:val="List Paragraph"/>
    <w:basedOn w:val="Normal"/>
    <w:uiPriority w:val="34"/>
    <w:qFormat/>
    <w:rsid w:val="002C785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B4BB5"/>
  </w:style>
  <w:style w:type="character" w:styleId="Emphasis">
    <w:name w:val="Emphasis"/>
    <w:basedOn w:val="DefaultParagraphFont"/>
    <w:uiPriority w:val="20"/>
    <w:qFormat/>
    <w:rsid w:val="00BB4B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POMe\Documents\Custom%20Office%20Templates\Report_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08367DBBCF445B8071ECFDC9BB6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993DD-3A29-40EB-B0C8-565CBB9E6748}"/>
      </w:docPartPr>
      <w:docPartBody>
        <w:p w:rsidR="00C139D8" w:rsidRDefault="007C1234">
          <w:pPr>
            <w:pStyle w:val="B708367DBBCF445B8071ECFDC9BB6C85"/>
          </w:pPr>
          <w:r w:rsidRPr="00852709">
            <w:rPr>
              <w:rStyle w:val="PlaceholderText"/>
              <w:color w:val="auto"/>
              <w:sz w:val="32"/>
              <w:szCs w:val="32"/>
            </w:rPr>
            <w:t xml:space="preserve">CPE341: </w:t>
          </w:r>
          <w:r w:rsidRPr="00852709">
            <w:rPr>
              <w:rFonts w:cs="Arial"/>
              <w:sz w:val="32"/>
              <w:szCs w:val="32"/>
              <w:shd w:val="clear" w:color="auto" w:fill="FFFFFF"/>
            </w:rPr>
            <w:t>Computer Networks</w:t>
          </w:r>
        </w:p>
      </w:docPartBody>
    </w:docPart>
    <w:docPart>
      <w:docPartPr>
        <w:name w:val="E15E97F76BCF4923BF87B0A2704FC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9F532-11CD-4B3E-81E1-9052A5B42048}"/>
      </w:docPartPr>
      <w:docPartBody>
        <w:p w:rsidR="00C139D8" w:rsidRDefault="007C1234">
          <w:pPr>
            <w:pStyle w:val="E15E97F76BCF4923BF87B0A2704FCAF4"/>
          </w:pPr>
          <w:r w:rsidRPr="00852709">
            <w:rPr>
              <w:rStyle w:val="PlaceholderText"/>
              <w:color w:val="auto"/>
              <w:sz w:val="32"/>
              <w:szCs w:val="32"/>
            </w:rPr>
            <w:t>Project I</w:t>
          </w:r>
        </w:p>
      </w:docPartBody>
    </w:docPart>
    <w:docPart>
      <w:docPartPr>
        <w:name w:val="209AA99EE1984AA99A922ECEA162D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20724-C6F1-4EEA-B4AF-F1332361CF5E}"/>
      </w:docPartPr>
      <w:docPartBody>
        <w:p w:rsidR="00C139D8" w:rsidRDefault="007C1234">
          <w:pPr>
            <w:pStyle w:val="209AA99EE1984AA99A922ECEA162DC7E"/>
          </w:pPr>
          <w:r w:rsidRPr="00852709">
            <w:rPr>
              <w:rStyle w:val="PlaceholderText"/>
              <w:color w:val="auto"/>
              <w:sz w:val="32"/>
              <w:szCs w:val="32"/>
            </w:rPr>
            <w:t>Instructor</w:t>
          </w:r>
        </w:p>
      </w:docPartBody>
    </w:docPart>
    <w:docPart>
      <w:docPartPr>
        <w:name w:val="8484922A54F04E9C934FF96473CC2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FC13F-4B76-4DFD-9D52-FB80B0E16476}"/>
      </w:docPartPr>
      <w:docPartBody>
        <w:p w:rsidR="00C139D8" w:rsidRDefault="007C1234">
          <w:pPr>
            <w:pStyle w:val="8484922A54F04E9C934FF96473CC252C"/>
          </w:pPr>
          <w:r w:rsidRPr="00852709">
            <w:rPr>
              <w:rStyle w:val="PlaceholderText"/>
              <w:color w:val="auto"/>
              <w:sz w:val="32"/>
              <w:szCs w:val="32"/>
            </w:rPr>
            <w:t>Members</w:t>
          </w:r>
        </w:p>
      </w:docPartBody>
    </w:docPart>
    <w:docPart>
      <w:docPartPr>
        <w:name w:val="29C559DB544E4DEF93CF05D322EAD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B4C8A-C0D7-4CE0-8285-E4DA6A27951F}"/>
      </w:docPartPr>
      <w:docPartBody>
        <w:p w:rsidR="002C785C" w:rsidRPr="00852709" w:rsidRDefault="007C1234" w:rsidP="002C785C">
          <w:pPr>
            <w:jc w:val="center"/>
            <w:rPr>
              <w:sz w:val="32"/>
              <w:szCs w:val="32"/>
            </w:rPr>
          </w:pPr>
          <w:r w:rsidRPr="00852709">
            <w:rPr>
              <w:sz w:val="32"/>
              <w:szCs w:val="32"/>
            </w:rPr>
            <w:t>Semester 2/2014</w:t>
          </w:r>
        </w:p>
        <w:p w:rsidR="002C785C" w:rsidRPr="00852709" w:rsidRDefault="007C1234" w:rsidP="002C785C">
          <w:pPr>
            <w:jc w:val="center"/>
            <w:rPr>
              <w:sz w:val="32"/>
              <w:szCs w:val="32"/>
            </w:rPr>
          </w:pPr>
          <w:r w:rsidRPr="00852709">
            <w:rPr>
              <w:sz w:val="32"/>
              <w:szCs w:val="32"/>
            </w:rPr>
            <w:t>Computer Engineering Department</w:t>
          </w:r>
        </w:p>
        <w:p w:rsidR="002C785C" w:rsidRPr="00852709" w:rsidRDefault="007C1234" w:rsidP="002C785C">
          <w:pPr>
            <w:jc w:val="center"/>
            <w:rPr>
              <w:sz w:val="32"/>
              <w:szCs w:val="32"/>
            </w:rPr>
          </w:pPr>
          <w:r w:rsidRPr="00852709">
            <w:rPr>
              <w:sz w:val="32"/>
              <w:szCs w:val="32"/>
            </w:rPr>
            <w:t>King Mongkut’s University of Technology Thonburi</w:t>
          </w:r>
        </w:p>
        <w:p w:rsidR="00C139D8" w:rsidRDefault="00C139D8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234"/>
    <w:rsid w:val="007C1234"/>
    <w:rsid w:val="00C139D8"/>
    <w:rsid w:val="00E8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708367DBBCF445B8071ECFDC9BB6C85">
    <w:name w:val="B708367DBBCF445B8071ECFDC9BB6C85"/>
  </w:style>
  <w:style w:type="paragraph" w:customStyle="1" w:styleId="E15E97F76BCF4923BF87B0A2704FCAF4">
    <w:name w:val="E15E97F76BCF4923BF87B0A2704FCAF4"/>
  </w:style>
  <w:style w:type="paragraph" w:customStyle="1" w:styleId="209AA99EE1984AA99A922ECEA162DC7E">
    <w:name w:val="209AA99EE1984AA99A922ECEA162DC7E"/>
  </w:style>
  <w:style w:type="paragraph" w:customStyle="1" w:styleId="8484922A54F04E9C934FF96473CC252C">
    <w:name w:val="8484922A54F04E9C934FF96473CC25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115B6-763E-4FFE-B750-8A70E7BCA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Report_Form.dotx</Template>
  <TotalTime>17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GaPOMe</dc:creator>
  <cp:keywords/>
  <dc:description/>
  <cp:lastModifiedBy>KOPKAP P</cp:lastModifiedBy>
  <cp:revision>4</cp:revision>
  <dcterms:created xsi:type="dcterms:W3CDTF">2015-04-26T06:18:00Z</dcterms:created>
  <dcterms:modified xsi:type="dcterms:W3CDTF">2015-04-26T07:03:00Z</dcterms:modified>
</cp:coreProperties>
</file>